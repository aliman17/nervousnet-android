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6" w:type="pct"/>
        <w:tblLayout w:type="fixed"/>
        <w:tblLook w:val="04A0" w:firstRow="1" w:lastRow="0" w:firstColumn="1" w:lastColumn="0" w:noHBand="0" w:noVBand="1"/>
      </w:tblPr>
      <w:tblGrid>
        <w:gridCol w:w="7196"/>
        <w:gridCol w:w="282"/>
        <w:gridCol w:w="142"/>
        <w:gridCol w:w="3659"/>
      </w:tblGrid>
      <w:tr w:rsidR="00090A1F" w14:paraId="0B5669FF" w14:textId="77777777" w:rsidTr="001866A0">
        <w:tc>
          <w:tcPr>
            <w:tcW w:w="3190" w:type="pct"/>
            <w:shd w:val="clear" w:color="auto" w:fill="330F42" w:themeFill="accent2"/>
          </w:tcPr>
          <w:p w14:paraId="5F7977FD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88" w:type="pct"/>
            <w:gridSpan w:val="2"/>
          </w:tcPr>
          <w:p w14:paraId="51FD130E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22" w:type="pct"/>
            <w:shd w:val="clear" w:color="auto" w:fill="7F7F7F" w:themeFill="text1" w:themeFillTint="80"/>
          </w:tcPr>
          <w:p w14:paraId="74D0DA5F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  <w:tr w:rsidR="00090A1F" w14:paraId="1A69A067" w14:textId="77777777" w:rsidTr="001866A0">
        <w:trPr>
          <w:gridAfter w:val="3"/>
          <w:wAfter w:w="1810" w:type="pct"/>
          <w:trHeight w:val="2520"/>
        </w:trPr>
        <w:tc>
          <w:tcPr>
            <w:tcW w:w="3190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-841541200"/>
              <w:placeholder>
                <w:docPart w:val="C5EAD9424D4E3746BD6FCDFC1BA330D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0D2D1C4E" w14:textId="547DECDC" w:rsidR="00337B38" w:rsidRPr="00D271C9" w:rsidRDefault="00FF25D9" w:rsidP="00D36CD1">
                <w:pPr>
                  <w:pStyle w:val="Title"/>
                  <w:spacing w:before="100" w:beforeAutospacing="1" w:after="0"/>
                  <w:jc w:val="both"/>
                  <w:rPr>
                    <w:sz w:val="64"/>
                    <w:szCs w:val="64"/>
                  </w:rPr>
                </w:pPr>
                <w:r w:rsidRPr="00D271C9">
                  <w:rPr>
                    <w:sz w:val="64"/>
                    <w:szCs w:val="64"/>
                  </w:rPr>
                  <w:t>N</w:t>
                </w:r>
                <w:r w:rsidR="00337B38" w:rsidRPr="00D271C9">
                  <w:rPr>
                    <w:sz w:val="64"/>
                    <w:szCs w:val="64"/>
                  </w:rPr>
                  <w:t>ervousnet</w:t>
                </w:r>
                <w:r w:rsidRPr="00D271C9">
                  <w:rPr>
                    <w:sz w:val="64"/>
                    <w:szCs w:val="64"/>
                  </w:rPr>
                  <w:t xml:space="preserve"> </w:t>
                </w:r>
                <w:r w:rsidR="00A87200">
                  <w:rPr>
                    <w:sz w:val="64"/>
                    <w:szCs w:val="64"/>
                  </w:rPr>
                  <w:t>Mobile</w:t>
                </w:r>
                <w:r w:rsidRPr="00D271C9">
                  <w:rPr>
                    <w:sz w:val="64"/>
                    <w:szCs w:val="64"/>
                  </w:rPr>
                  <w:t xml:space="preserve"> API’s</w:t>
                </w:r>
              </w:p>
            </w:sdtContent>
          </w:sdt>
          <w:p w14:paraId="16A38673" w14:textId="32ACD678" w:rsidR="00337B38" w:rsidRDefault="00D70796" w:rsidP="006B4FB6">
            <w:pPr>
              <w:spacing w:before="100" w:beforeAutospacing="1" w:after="0"/>
            </w:pPr>
            <w:sdt>
              <w:sdtPr>
                <w:rPr>
                  <w:sz w:val="36"/>
                  <w:szCs w:val="36"/>
                </w:rPr>
                <w:alias w:val="Subtitle"/>
                <w:tag w:val=""/>
                <w:id w:val="-1702467403"/>
                <w:placeholder>
                  <w:docPart w:val="445B4BCFD391584998D9DE42BFAE0C7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F61427" w:rsidRPr="00D271C9">
                  <w:rPr>
                    <w:sz w:val="36"/>
                    <w:szCs w:val="36"/>
                  </w:rPr>
                  <w:t>How-T</w:t>
                </w:r>
                <w:r w:rsidR="00337B38" w:rsidRPr="00D271C9">
                  <w:rPr>
                    <w:sz w:val="36"/>
                    <w:szCs w:val="36"/>
                  </w:rPr>
                  <w:t xml:space="preserve">o build an Android </w:t>
                </w:r>
                <w:r w:rsidR="00946E82">
                  <w:rPr>
                    <w:sz w:val="36"/>
                    <w:szCs w:val="36"/>
                  </w:rPr>
                  <w:t xml:space="preserve">Native </w:t>
                </w:r>
                <w:r w:rsidR="006B4FB6">
                  <w:rPr>
                    <w:sz w:val="36"/>
                    <w:szCs w:val="36"/>
                  </w:rPr>
                  <w:t>Axon</w:t>
                </w:r>
                <w:r w:rsidR="00337B38" w:rsidRPr="00D271C9">
                  <w:rPr>
                    <w:sz w:val="36"/>
                    <w:szCs w:val="36"/>
                  </w:rPr>
                  <w:t xml:space="preserve"> App</w:t>
                </w:r>
              </w:sdtContent>
            </w:sdt>
          </w:p>
        </w:tc>
      </w:tr>
      <w:tr w:rsidR="00A70E78" w14:paraId="25D62D44" w14:textId="77777777" w:rsidTr="00A70E78">
        <w:tc>
          <w:tcPr>
            <w:tcW w:w="3190" w:type="pct"/>
            <w:shd w:val="clear" w:color="auto" w:fill="330F42" w:themeFill="accent2"/>
          </w:tcPr>
          <w:p w14:paraId="613B52DA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25" w:type="pct"/>
          </w:tcPr>
          <w:p w14:paraId="3BE66151" w14:textId="77777777" w:rsidR="0026113B" w:rsidRDefault="0026113B" w:rsidP="00D36CD1">
            <w:pPr>
              <w:pStyle w:val="NoSpacing"/>
              <w:spacing w:before="100" w:beforeAutospacing="1"/>
            </w:pPr>
          </w:p>
        </w:tc>
        <w:tc>
          <w:tcPr>
            <w:tcW w:w="1685" w:type="pct"/>
            <w:gridSpan w:val="2"/>
            <w:shd w:val="clear" w:color="auto" w:fill="7F7F7F" w:themeFill="text1" w:themeFillTint="80"/>
          </w:tcPr>
          <w:p w14:paraId="10303E64" w14:textId="77777777" w:rsidR="0026113B" w:rsidRDefault="0026113B" w:rsidP="00D36CD1">
            <w:pPr>
              <w:pStyle w:val="NoSpacing"/>
              <w:spacing w:before="100" w:beforeAutospacing="1"/>
            </w:pPr>
          </w:p>
        </w:tc>
      </w:tr>
    </w:tbl>
    <w:tbl>
      <w:tblPr>
        <w:tblpPr w:leftFromText="180" w:rightFromText="180" w:vertAnchor="text" w:horzAnchor="page" w:tblpX="676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11265"/>
      </w:tblGrid>
      <w:tr w:rsidR="00E521FD" w14:paraId="51ADB407" w14:textId="77777777" w:rsidTr="00E521FD">
        <w:trPr>
          <w:trHeight w:val="2245"/>
        </w:trPr>
        <w:tc>
          <w:tcPr>
            <w:tcW w:w="5000" w:type="pct"/>
          </w:tcPr>
          <w:p w14:paraId="4DF4AC44" w14:textId="4AE5AC8D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spacing w:before="120" w:line="240" w:lineRule="auto"/>
              <w:rPr>
                <w:b/>
              </w:rPr>
            </w:pPr>
            <w:bookmarkStart w:id="0" w:name="_Toc261004494"/>
            <w:bookmarkStart w:id="1" w:name="_Toc261004492"/>
            <w:r w:rsidRPr="00FF59E0">
              <w:rPr>
                <w:b/>
              </w:rPr>
              <w:t>Overview</w:t>
            </w:r>
          </w:p>
          <w:p w14:paraId="3E819933" w14:textId="63B0BCB4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This document specifies a How-To </w:t>
            </w:r>
            <w:r w:rsidR="00D36CD1">
              <w:rPr>
                <w:rFonts w:eastAsiaTheme="minorHAnsi"/>
                <w:bCs/>
                <w:color w:val="auto"/>
              </w:rPr>
              <w:t>step-by-step</w:t>
            </w:r>
            <w:r>
              <w:rPr>
                <w:rFonts w:eastAsiaTheme="minorHAnsi"/>
                <w:bCs/>
                <w:color w:val="auto"/>
              </w:rPr>
              <w:t xml:space="preserve"> guide of integrating the nervousnet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Library into your Android Project to use the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</w:t>
            </w:r>
            <w:r w:rsidR="00D36CD1">
              <w:rPr>
                <w:rFonts w:eastAsiaTheme="minorHAnsi"/>
                <w:bCs/>
                <w:color w:val="auto"/>
              </w:rPr>
              <w:t>.</w:t>
            </w:r>
          </w:p>
          <w:p w14:paraId="742502B4" w14:textId="1A693260" w:rsidR="00D36CD1" w:rsidRDefault="00887940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A</w:t>
            </w:r>
            <w:r w:rsidR="00D36CD1">
              <w:rPr>
                <w:rFonts w:eastAsiaTheme="minorHAnsi"/>
                <w:bCs/>
                <w:color w:val="auto"/>
              </w:rPr>
              <w:t xml:space="preserve"> </w:t>
            </w:r>
            <w:r>
              <w:rPr>
                <w:rFonts w:eastAsiaTheme="minorHAnsi"/>
                <w:bCs/>
                <w:color w:val="auto"/>
              </w:rPr>
              <w:t>Nervousnet</w:t>
            </w:r>
            <w:r w:rsidR="00D36CD1">
              <w:rPr>
                <w:rFonts w:eastAsiaTheme="minorHAnsi"/>
                <w:bCs/>
                <w:color w:val="auto"/>
              </w:rPr>
              <w:t xml:space="preserve"> Extension Android application is</w:t>
            </w:r>
            <w:r w:rsidR="00B241F6">
              <w:rPr>
                <w:rFonts w:eastAsiaTheme="minorHAnsi"/>
                <w:bCs/>
                <w:color w:val="auto"/>
              </w:rPr>
              <w:t xml:space="preserve"> any Android App that uses the n</w:t>
            </w:r>
            <w:r w:rsidR="00D36CD1">
              <w:rPr>
                <w:rFonts w:eastAsiaTheme="minorHAnsi"/>
                <w:bCs/>
                <w:color w:val="auto"/>
              </w:rPr>
              <w:t xml:space="preserve">ervousnet </w:t>
            </w:r>
            <w:r w:rsidR="00B241F6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API’s to access sensor and other related data from Nervousnet </w:t>
            </w:r>
            <w:r w:rsidR="00B5728D">
              <w:rPr>
                <w:rFonts w:eastAsiaTheme="minorHAnsi"/>
                <w:bCs/>
                <w:color w:val="auto"/>
              </w:rPr>
              <w:t>Mobile</w:t>
            </w:r>
            <w:r w:rsidR="00D36CD1">
              <w:rPr>
                <w:rFonts w:eastAsiaTheme="minorHAnsi"/>
                <w:bCs/>
                <w:color w:val="auto"/>
              </w:rPr>
              <w:t xml:space="preserve"> application.</w:t>
            </w:r>
          </w:p>
          <w:p w14:paraId="0CDF13F8" w14:textId="77777777" w:rsidR="00E521FD" w:rsidRPr="00FF59E0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FF59E0">
              <w:rPr>
                <w:b/>
              </w:rPr>
              <w:t>Prerequisites</w:t>
            </w:r>
          </w:p>
          <w:p w14:paraId="650DCDC9" w14:textId="04F72670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Since nervousnet </w:t>
            </w:r>
            <w:r w:rsidR="00D2129B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APIs is based on the Android Services and Android Interface Definition Language (AIDL) it would be good to read and understand how it works at:</w:t>
            </w:r>
          </w:p>
          <w:p w14:paraId="5D9C76CD" w14:textId="77777777" w:rsidR="00E521FD" w:rsidRDefault="00D70796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8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https://developer.android.com/guide/components/services.html</w:t>
              </w:r>
            </w:hyperlink>
          </w:p>
          <w:p w14:paraId="56868E0F" w14:textId="77777777" w:rsidR="00E521FD" w:rsidRDefault="00D70796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9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</w:t>
              </w:r>
            </w:hyperlink>
          </w:p>
          <w:p w14:paraId="0304AB65" w14:textId="79B5CDDD" w:rsidR="00E521FD" w:rsidRDefault="00E521FD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For using the nervousnet </w:t>
            </w:r>
            <w:r w:rsidR="00800D10">
              <w:rPr>
                <w:rFonts w:eastAsiaTheme="minorHAnsi"/>
                <w:bCs/>
                <w:color w:val="auto"/>
              </w:rPr>
              <w:t>mobile</w:t>
            </w:r>
            <w:r>
              <w:rPr>
                <w:rFonts w:eastAsiaTheme="minorHAnsi"/>
                <w:bCs/>
                <w:color w:val="auto"/>
              </w:rPr>
              <w:t xml:space="preserve"> API’s requires calling a</w:t>
            </w:r>
            <w:r w:rsidRPr="00141FF3">
              <w:rPr>
                <w:rFonts w:ascii="Roboto-Regular" w:hAnsi="Roboto-Regular" w:cs="Roboto-Regular"/>
                <w:color w:val="auto"/>
                <w:sz w:val="28"/>
                <w:szCs w:val="28"/>
              </w:rPr>
              <w:t xml:space="preserve"> </w:t>
            </w:r>
            <w:r w:rsidRPr="00141FF3">
              <w:rPr>
                <w:rFonts w:eastAsiaTheme="minorHAnsi"/>
                <w:bCs/>
                <w:color w:val="auto"/>
              </w:rPr>
              <w:t>remote interface defined with AIDL</w:t>
            </w:r>
          </w:p>
          <w:p w14:paraId="65300247" w14:textId="77777777" w:rsidR="00E521FD" w:rsidRDefault="00D70796" w:rsidP="00E521FD">
            <w:pPr>
              <w:ind w:left="720"/>
              <w:rPr>
                <w:rFonts w:eastAsiaTheme="minorHAnsi"/>
                <w:bCs/>
                <w:color w:val="auto"/>
              </w:rPr>
            </w:pPr>
            <w:hyperlink r:id="rId10" w:anchor="Calling" w:history="1">
              <w:r w:rsidR="00E521FD" w:rsidRPr="003F4A97">
                <w:rPr>
                  <w:rStyle w:val="Hyperlink"/>
                  <w:rFonts w:eastAsiaTheme="minorHAnsi"/>
                  <w:bCs/>
                </w:rPr>
                <w:t>https://developer.android.com/guide/components/aidl.html#Calling</w:t>
              </w:r>
            </w:hyperlink>
          </w:p>
          <w:p w14:paraId="7DD44DA9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t>Tools</w:t>
            </w:r>
          </w:p>
          <w:p w14:paraId="54B44481" w14:textId="77777777" w:rsidR="00E521FD" w:rsidRPr="008A55AD" w:rsidRDefault="00E521FD" w:rsidP="00E521FD">
            <w:pPr>
              <w:pStyle w:val="BlockText"/>
              <w:numPr>
                <w:ilvl w:val="0"/>
                <w:numId w:val="9"/>
              </w:numPr>
              <w:ind w:left="1077" w:right="357" w:hanging="357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Eclipse</w:t>
            </w:r>
          </w:p>
          <w:p w14:paraId="1166D9AF" w14:textId="5265F7C0" w:rsidR="00E521FD" w:rsidRPr="008062F4" w:rsidRDefault="00E521FD" w:rsidP="008062F4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ADT Plugin for Eclipse</w:t>
            </w:r>
          </w:p>
          <w:p w14:paraId="4169DAF6" w14:textId="3B77D5F2" w:rsidR="00E521FD" w:rsidRPr="005A1747" w:rsidRDefault="00E521FD" w:rsidP="00E521FD">
            <w:pPr>
              <w:pStyle w:val="BlockText"/>
              <w:numPr>
                <w:ilvl w:val="0"/>
                <w:numId w:val="9"/>
              </w:numPr>
              <w:ind w:left="1080"/>
              <w:rPr>
                <w:sz w:val="18"/>
                <w:szCs w:val="18"/>
              </w:rPr>
            </w:pPr>
            <w:r w:rsidRPr="008A55AD">
              <w:rPr>
                <w:sz w:val="18"/>
                <w:szCs w:val="18"/>
              </w:rPr>
              <w:t>Android Studio (not tested, but importing the project should work)</w:t>
            </w:r>
          </w:p>
          <w:p w14:paraId="1501D820" w14:textId="77777777" w:rsidR="00E521FD" w:rsidRDefault="00E521FD" w:rsidP="00E521FD">
            <w:pPr>
              <w:pStyle w:val="Heading1"/>
              <w:numPr>
                <w:ilvl w:val="0"/>
                <w:numId w:val="14"/>
              </w:numPr>
              <w:rPr>
                <w:b/>
              </w:rPr>
            </w:pPr>
            <w:r w:rsidRPr="00152DB3">
              <w:rPr>
                <w:b/>
              </w:rPr>
              <w:t>JavaDoc</w:t>
            </w:r>
          </w:p>
          <w:p w14:paraId="0CFA93E8" w14:textId="20665111" w:rsidR="002510A9" w:rsidRDefault="00D70796" w:rsidP="002510A9">
            <w:pPr>
              <w:spacing w:after="120"/>
              <w:ind w:left="1080"/>
              <w:rPr>
                <w:rStyle w:val="Hyperlink"/>
              </w:rPr>
            </w:pPr>
            <w:hyperlink r:id="rId11" w:history="1">
              <w:r w:rsidR="002510A9" w:rsidRPr="002510A9">
                <w:rPr>
                  <w:rStyle w:val="Hyperlink"/>
                </w:rPr>
                <w:t>https://github.com/nervousnet/nervousnet-android/tree/master/Documents/Technical/Android/APIs</w:t>
              </w:r>
            </w:hyperlink>
          </w:p>
          <w:p w14:paraId="176647B9" w14:textId="00A152CD" w:rsid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index.html to launch the API documentation in your browser.</w:t>
            </w:r>
          </w:p>
          <w:p w14:paraId="4ACC5B9F" w14:textId="5F6D8A43" w:rsidR="00D70796" w:rsidRPr="00D70796" w:rsidRDefault="00D70796" w:rsidP="00D70796">
            <w:pPr>
              <w:pStyle w:val="BlockText"/>
              <w:numPr>
                <w:ilvl w:val="1"/>
                <w:numId w:val="14"/>
              </w:numPr>
              <w:rPr>
                <w:sz w:val="18"/>
                <w:szCs w:val="18"/>
              </w:rPr>
            </w:pPr>
            <w:r w:rsidRPr="00D70796">
              <w:rPr>
                <w:sz w:val="18"/>
                <w:szCs w:val="18"/>
              </w:rPr>
              <w:t>NervousnetRemote Interface</w:t>
            </w:r>
            <w:r>
              <w:rPr>
                <w:sz w:val="18"/>
                <w:szCs w:val="18"/>
              </w:rPr>
              <w:t xml:space="preserve"> lists all API’s that can be used by External Apps.</w:t>
            </w:r>
            <w:bookmarkStart w:id="2" w:name="_GoBack"/>
            <w:bookmarkEnd w:id="2"/>
          </w:p>
          <w:p w14:paraId="0E55796B" w14:textId="77777777" w:rsidR="00E521FD" w:rsidRDefault="00E521FD" w:rsidP="00E521FD">
            <w:pPr>
              <w:pStyle w:val="Heading1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Source Code</w:t>
            </w:r>
          </w:p>
          <w:p w14:paraId="001FC369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spacing w:after="120"/>
              <w:ind w:left="1080"/>
            </w:pPr>
            <w:r>
              <w:t>Nervousnet Project</w:t>
            </w:r>
          </w:p>
          <w:p w14:paraId="7E644030" w14:textId="33AF19C3" w:rsidR="005808C9" w:rsidRDefault="00D70796" w:rsidP="005808C9">
            <w:pPr>
              <w:spacing w:after="120"/>
              <w:ind w:left="1080"/>
            </w:pPr>
            <w:hyperlink r:id="rId12" w:history="1">
              <w:r w:rsidR="005808C9" w:rsidRPr="005808C9">
                <w:rPr>
                  <w:rStyle w:val="Hyperlink"/>
                </w:rPr>
                <w:t>https://github.com/nervousnet/nervousnet-android</w:t>
              </w:r>
            </w:hyperlink>
            <w:r w:rsidR="005808C9" w:rsidRPr="005808C9">
              <w:t> </w:t>
            </w:r>
          </w:p>
          <w:p w14:paraId="35173D68" w14:textId="77777777" w:rsidR="005808C9" w:rsidRDefault="005808C9" w:rsidP="005808C9">
            <w:pPr>
              <w:spacing w:after="120"/>
              <w:ind w:left="720"/>
            </w:pPr>
          </w:p>
          <w:p w14:paraId="36C8A8B4" w14:textId="77777777" w:rsidR="00E521FD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8F68BE">
              <w:rPr>
                <w:b/>
                <w:color w:val="7F7F7F" w:themeColor="text1" w:themeTint="80"/>
                <w:sz w:val="18"/>
                <w:szCs w:val="18"/>
              </w:rPr>
              <w:t>Nervousnet Library Project (nervousnetLIB)</w:t>
            </w:r>
          </w:p>
          <w:p w14:paraId="2960D32D" w14:textId="2F2144C1" w:rsidR="005808C9" w:rsidRDefault="00D70796" w:rsidP="005808C9">
            <w:p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hyperlink r:id="rId13" w:history="1">
              <w:r w:rsidR="005808C9" w:rsidRPr="003F4A97">
                <w:rPr>
                  <w:rStyle w:val="Hyperlink"/>
                  <w:b/>
                  <w:sz w:val="18"/>
                  <w:szCs w:val="18"/>
                </w:rPr>
                <w:t>https://github.com/nervousnet/nervousnet-android/tree/master/MobileClients/Android/nervousnetLIB</w:t>
              </w:r>
            </w:hyperlink>
          </w:p>
          <w:p w14:paraId="132A02A2" w14:textId="77777777" w:rsidR="005808C9" w:rsidRPr="005808C9" w:rsidRDefault="005808C9" w:rsidP="005808C9">
            <w:pPr>
              <w:rPr>
                <w:b/>
                <w:color w:val="7F7F7F" w:themeColor="text1" w:themeTint="80"/>
                <w:sz w:val="18"/>
                <w:szCs w:val="18"/>
              </w:rPr>
            </w:pPr>
          </w:p>
          <w:p w14:paraId="5E45BCB4" w14:textId="7EEABC05" w:rsidR="00E521FD" w:rsidRPr="001866A0" w:rsidRDefault="00E521FD" w:rsidP="00E521FD">
            <w:pPr>
              <w:pStyle w:val="ListParagraph"/>
              <w:numPr>
                <w:ilvl w:val="0"/>
                <w:numId w:val="13"/>
              </w:numPr>
              <w:ind w:left="1080"/>
              <w:rPr>
                <w:b/>
                <w:color w:val="7F7F7F" w:themeColor="text1" w:themeTint="80"/>
                <w:sz w:val="18"/>
                <w:szCs w:val="18"/>
              </w:rPr>
            </w:pP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Sample Extension Project (LightMeter</w:t>
            </w:r>
            <w:r w:rsidR="007262A3">
              <w:rPr>
                <w:b/>
                <w:color w:val="7F7F7F" w:themeColor="text1" w:themeTint="80"/>
                <w:sz w:val="18"/>
                <w:szCs w:val="18"/>
              </w:rPr>
              <w:t>, Accelerometer &amp; Noisemeter</w:t>
            </w:r>
            <w:r w:rsidRPr="001866A0">
              <w:rPr>
                <w:b/>
                <w:color w:val="7F7F7F" w:themeColor="text1" w:themeTint="80"/>
                <w:sz w:val="18"/>
                <w:szCs w:val="18"/>
              </w:rPr>
              <w:t>)</w:t>
            </w:r>
          </w:p>
          <w:p w14:paraId="3A74A66F" w14:textId="77777777" w:rsidR="007262A3" w:rsidRPr="0019557B" w:rsidRDefault="007262A3" w:rsidP="007262A3">
            <w:pPr>
              <w:ind w:left="1440"/>
              <w:rPr>
                <w:color w:val="7F7F7F" w:themeColor="text1" w:themeTint="80"/>
                <w:sz w:val="18"/>
                <w:szCs w:val="18"/>
              </w:rPr>
            </w:pPr>
            <w:r w:rsidRPr="0019557B">
              <w:rPr>
                <w:color w:val="7F7F7F" w:themeColor="text1" w:themeTint="80"/>
                <w:sz w:val="18"/>
                <w:szCs w:val="18"/>
              </w:rPr>
              <w:t>(Inside GitHub project -&gt; Mobile Clients -&gt; Android -&gt; Sample Extensions -&gt;</w:t>
            </w:r>
            <w:r w:rsidRPr="0019557B">
              <w:rPr>
                <w:b/>
                <w:color w:val="7F7F7F" w:themeColor="text1" w:themeTint="80"/>
                <w:sz w:val="18"/>
                <w:szCs w:val="18"/>
              </w:rPr>
              <w:t xml:space="preserve"> *</w:t>
            </w:r>
            <w:r w:rsidRPr="0019557B">
              <w:rPr>
                <w:color w:val="7F7F7F" w:themeColor="text1" w:themeTint="80"/>
                <w:sz w:val="18"/>
                <w:szCs w:val="18"/>
              </w:rPr>
              <w:t xml:space="preserve">) </w:t>
            </w:r>
          </w:p>
          <w:p w14:paraId="2821D51B" w14:textId="79C0747F" w:rsidR="007262A3" w:rsidRPr="0019557B" w:rsidRDefault="007955B1" w:rsidP="007262A3">
            <w:pPr>
              <w:spacing w:after="0"/>
              <w:ind w:left="144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  <w:hyperlink r:id="rId14" w:history="1">
              <w:r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https://github.com/nervousnet/nervousnet-android/tree/master/MobileClients/Android/SampleExtensions/Lightmeter</w:t>
              </w:r>
            </w:hyperlink>
          </w:p>
          <w:p w14:paraId="34F92C0D" w14:textId="14164781" w:rsidR="007262A3" w:rsidRPr="0019557B" w:rsidRDefault="00D70796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5" w:history="1">
              <w:r w:rsidR="00714CAB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https://github.com/nervousnet/nervousnet-android/tree/master/MobileClients/Android/SampleExtensions/Accelerometer</w:t>
              </w:r>
            </w:hyperlink>
          </w:p>
          <w:p w14:paraId="561BADE3" w14:textId="5BFF92E4" w:rsidR="007262A3" w:rsidRPr="0019557B" w:rsidRDefault="00D70796" w:rsidP="007262A3">
            <w:pPr>
              <w:spacing w:after="0"/>
              <w:ind w:left="1440"/>
              <w:rPr>
                <w:rFonts w:eastAsiaTheme="minorHAnsi"/>
                <w:bCs/>
                <w:sz w:val="16"/>
                <w:szCs w:val="16"/>
              </w:rPr>
            </w:pPr>
            <w:hyperlink r:id="rId16" w:history="1">
              <w:r w:rsidR="00714CAB" w:rsidRPr="003F4A97">
                <w:rPr>
                  <w:rStyle w:val="Hyperlink"/>
                  <w:rFonts w:eastAsiaTheme="minorHAnsi"/>
                  <w:bCs/>
                  <w:sz w:val="16"/>
                  <w:szCs w:val="16"/>
                </w:rPr>
                <w:t>https://github.com/nervousnet/nervousnet-android/tree/master/MobileClients/Android/SampleExtensions/Noisemeter</w:t>
              </w:r>
            </w:hyperlink>
          </w:p>
          <w:p w14:paraId="267429E7" w14:textId="77777777" w:rsidR="005808C9" w:rsidRPr="001866A0" w:rsidRDefault="005808C9" w:rsidP="00E521FD">
            <w:pPr>
              <w:ind w:left="360"/>
              <w:rPr>
                <w:rStyle w:val="Hyperlink"/>
                <w:rFonts w:eastAsiaTheme="minorHAnsi"/>
                <w:bCs/>
                <w:sz w:val="16"/>
                <w:szCs w:val="16"/>
              </w:rPr>
            </w:pPr>
          </w:p>
          <w:p w14:paraId="6E80481A" w14:textId="77777777" w:rsidR="00E521FD" w:rsidRPr="00FF59E0" w:rsidRDefault="00E521FD" w:rsidP="00E521FD">
            <w:pPr>
              <w:pStyle w:val="Heading1"/>
              <w:numPr>
                <w:ilvl w:val="0"/>
                <w:numId w:val="16"/>
              </w:numPr>
              <w:rPr>
                <w:b/>
              </w:rPr>
            </w:pPr>
            <w:r w:rsidRPr="00FF59E0">
              <w:rPr>
                <w:b/>
              </w:rPr>
              <w:t>Steps</w:t>
            </w:r>
          </w:p>
          <w:p w14:paraId="4A5AF54C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</w:pPr>
            <w:r>
              <w:t xml:space="preserve">Include the </w:t>
            </w:r>
            <w:r w:rsidRPr="00E50BB9">
              <w:rPr>
                <w:b/>
                <w:i/>
              </w:rPr>
              <w:t>nervousnetLIB</w:t>
            </w:r>
            <w:r>
              <w:t xml:space="preserve"> project as a library project of your base project.</w:t>
            </w:r>
          </w:p>
          <w:p w14:paraId="1E813529" w14:textId="53690E72" w:rsidR="00E521FD" w:rsidRDefault="005D2A22" w:rsidP="00E521FD">
            <w:pPr>
              <w:pStyle w:val="ListParagraph"/>
              <w:numPr>
                <w:ilvl w:val="0"/>
                <w:numId w:val="15"/>
              </w:numPr>
              <w:spacing w:after="120"/>
              <w:ind w:left="1080"/>
            </w:pPr>
            <w:r>
              <w:t>Declare an</w:t>
            </w:r>
            <w:r w:rsidR="00E521FD">
              <w:t xml:space="preserve"> instance of the </w:t>
            </w:r>
            <w:r w:rsidR="00E521FD" w:rsidRPr="00646053">
              <w:rPr>
                <w:b/>
                <w:i/>
              </w:rPr>
              <w:t>NervousnetRemote</w:t>
            </w:r>
            <w:r w:rsidR="00E521FD">
              <w:t xml:space="preserve"> Interface</w:t>
            </w:r>
          </w:p>
          <w:p w14:paraId="5DE1237C" w14:textId="77777777" w:rsidR="00E521FD" w:rsidRDefault="00E521FD" w:rsidP="00E521FD">
            <w:pPr>
              <w:ind w:left="1800"/>
              <w:rPr>
                <w:i/>
                <w:sz w:val="16"/>
                <w:szCs w:val="16"/>
              </w:rPr>
            </w:pPr>
            <w:r w:rsidRPr="00835ED6">
              <w:rPr>
                <w:b/>
                <w:bCs/>
                <w:i/>
                <w:sz w:val="16"/>
                <w:szCs w:val="16"/>
              </w:rPr>
              <w:t>protected</w:t>
            </w:r>
            <w:r w:rsidRPr="00835ED6">
              <w:rPr>
                <w:i/>
                <w:sz w:val="16"/>
                <w:szCs w:val="16"/>
              </w:rPr>
              <w:t xml:space="preserve"> NervousnetRemote mService</w:t>
            </w:r>
          </w:p>
          <w:p w14:paraId="211B31BA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ind w:left="1080"/>
              <w:rPr>
                <w:szCs w:val="20"/>
              </w:rPr>
            </w:pPr>
            <w:r w:rsidRPr="00A21A94">
              <w:rPr>
                <w:szCs w:val="20"/>
              </w:rPr>
              <w:t xml:space="preserve">Implement </w:t>
            </w:r>
            <w:r w:rsidRPr="00646053">
              <w:rPr>
                <w:b/>
                <w:i/>
                <w:szCs w:val="20"/>
              </w:rPr>
              <w:t>ServiceConnection</w:t>
            </w:r>
            <w:r w:rsidRPr="00A21A94">
              <w:rPr>
                <w:szCs w:val="20"/>
              </w:rPr>
              <w:t>.</w:t>
            </w:r>
          </w:p>
          <w:p w14:paraId="2B4F72B4" w14:textId="77777777" w:rsidR="00E521FD" w:rsidRPr="005546C4" w:rsidRDefault="00E521FD" w:rsidP="00E521FD">
            <w:pPr>
              <w:spacing w:after="0" w:line="240" w:lineRule="auto"/>
              <w:ind w:left="717"/>
              <w:rPr>
                <w:szCs w:val="20"/>
              </w:rPr>
            </w:pPr>
            <w:r w:rsidRPr="005546C4">
              <w:rPr>
                <w:szCs w:val="20"/>
              </w:rPr>
              <w:tab/>
            </w:r>
            <w:r w:rsidRPr="005546C4">
              <w:rPr>
                <w:i/>
                <w:sz w:val="16"/>
                <w:szCs w:val="16"/>
              </w:rPr>
              <w:t>private ServiceConnection mServiceConnection;</w:t>
            </w:r>
          </w:p>
          <w:p w14:paraId="21F03DD5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 xml:space="preserve">mServiceConnection = </w:t>
            </w:r>
            <w:r w:rsidRPr="001B5409">
              <w:rPr>
                <w:b/>
                <w:bCs/>
                <w:i/>
                <w:sz w:val="16"/>
                <w:szCs w:val="16"/>
              </w:rPr>
              <w:t>new</w:t>
            </w:r>
            <w:r w:rsidRPr="001B5409">
              <w:rPr>
                <w:i/>
                <w:sz w:val="16"/>
                <w:szCs w:val="16"/>
              </w:rPr>
              <w:t xml:space="preserve"> ServiceConnection() {</w:t>
            </w:r>
          </w:p>
          <w:p w14:paraId="1880D113" w14:textId="77777777" w:rsidR="00E521FD" w:rsidRPr="001B5409" w:rsidRDefault="00E521FD" w:rsidP="00E521FD">
            <w:pPr>
              <w:spacing w:after="0" w:line="240" w:lineRule="auto"/>
              <w:ind w:left="717"/>
              <w:rPr>
                <w:i/>
                <w:sz w:val="16"/>
                <w:szCs w:val="16"/>
              </w:rPr>
            </w:pPr>
          </w:p>
          <w:p w14:paraId="20E17E53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@Override</w:t>
            </w:r>
          </w:p>
          <w:p w14:paraId="05B80761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b/>
                <w:bCs/>
                <w:i/>
                <w:sz w:val="16"/>
                <w:szCs w:val="16"/>
              </w:rPr>
              <w:t>public</w:t>
            </w:r>
            <w:r w:rsidRPr="001B5409">
              <w:rPr>
                <w:i/>
                <w:sz w:val="16"/>
                <w:szCs w:val="16"/>
              </w:rPr>
              <w:t xml:space="preserve"> </w:t>
            </w:r>
            <w:r w:rsidRPr="001B5409">
              <w:rPr>
                <w:b/>
                <w:bCs/>
                <w:i/>
                <w:sz w:val="16"/>
                <w:szCs w:val="16"/>
              </w:rPr>
              <w:t>void</w:t>
            </w:r>
            <w:r w:rsidRPr="001B5409">
              <w:rPr>
                <w:i/>
                <w:sz w:val="16"/>
                <w:szCs w:val="16"/>
              </w:rPr>
              <w:t xml:space="preserve"> onServiceDisconnected(ComponentName name) {</w:t>
            </w:r>
          </w:p>
          <w:p w14:paraId="7FFFC3D0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mService = null;</w:t>
            </w:r>
          </w:p>
          <w:p w14:paraId="12080FE1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mServiceConnection = null;</w:t>
            </w:r>
          </w:p>
          <w:p w14:paraId="5A55F464" w14:textId="77777777" w:rsidR="00E521FD" w:rsidRPr="001B5409" w:rsidRDefault="00E521FD" w:rsidP="00E521FD">
            <w:pPr>
              <w:spacing w:after="0" w:line="240" w:lineRule="auto"/>
              <w:ind w:left="1800"/>
              <w:rPr>
                <w:b/>
                <w:bCs/>
                <w:i/>
                <w:sz w:val="16"/>
                <w:szCs w:val="16"/>
              </w:rPr>
            </w:pPr>
            <w:r w:rsidRPr="001B5409">
              <w:rPr>
                <w:b/>
                <w:bCs/>
                <w:i/>
                <w:sz w:val="16"/>
                <w:szCs w:val="16"/>
              </w:rPr>
              <w:t>}</w:t>
            </w:r>
          </w:p>
          <w:p w14:paraId="2E8D8F60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</w:p>
          <w:p w14:paraId="07C210B3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@Override</w:t>
            </w:r>
          </w:p>
          <w:p w14:paraId="3B0746B2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public void onServiceConnected(ComponentName name, IBinder service) {</w:t>
            </w:r>
          </w:p>
          <w:p w14:paraId="212FDFD3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 xml:space="preserve">mService = NervousnetRemote.Stub.asInterface(service); </w:t>
            </w:r>
            <w:r w:rsidRPr="001B5409">
              <w:rPr>
                <w:b/>
                <w:sz w:val="16"/>
                <w:szCs w:val="16"/>
              </w:rPr>
              <w:t>//Step 5</w:t>
            </w:r>
          </w:p>
          <w:p w14:paraId="44AA6E3B" w14:textId="77777777" w:rsidR="00E521FD" w:rsidRPr="001B5409" w:rsidRDefault="00E521FD" w:rsidP="00E521FD">
            <w:pPr>
              <w:spacing w:after="0" w:line="240" w:lineRule="auto"/>
              <w:ind w:left="180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}</w:t>
            </w:r>
          </w:p>
          <w:p w14:paraId="59539956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};</w:t>
            </w:r>
          </w:p>
          <w:p w14:paraId="772E5227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4712A12C" w14:textId="77777777" w:rsidR="00E521FD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30BDEA54" w14:textId="77777777" w:rsidR="00E521FD" w:rsidRPr="001B5409" w:rsidRDefault="00E521FD" w:rsidP="00E521FD">
            <w:pPr>
              <w:spacing w:after="0" w:line="240" w:lineRule="auto"/>
              <w:ind w:left="1080"/>
              <w:rPr>
                <w:i/>
                <w:sz w:val="16"/>
                <w:szCs w:val="16"/>
              </w:rPr>
            </w:pPr>
          </w:p>
          <w:p w14:paraId="00D36E17" w14:textId="77777777" w:rsidR="00E521FD" w:rsidRPr="000F7D01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FF7F07">
              <w:rPr>
                <w:szCs w:val="20"/>
              </w:rPr>
              <w:t>Call Context.bindService(), passing in your ServiceConnection implementation.</w:t>
            </w:r>
          </w:p>
          <w:p w14:paraId="4A33061A" w14:textId="061956EC" w:rsidR="00E521FD" w:rsidRPr="001B5409" w:rsidRDefault="00E521FD" w:rsidP="00F17E27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1B5409">
              <w:rPr>
                <w:i/>
                <w:sz w:val="16"/>
                <w:szCs w:val="16"/>
              </w:rPr>
              <w:t>bindService(it, mServiceConnection, 0);</w:t>
            </w:r>
          </w:p>
          <w:p w14:paraId="227DF18F" w14:textId="77777777" w:rsidR="00E521FD" w:rsidRPr="00BA7D54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54A8BF48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BA7D54">
              <w:rPr>
                <w:szCs w:val="20"/>
              </w:rPr>
              <w:t>In your implementation of onServiceConnected(), you will receive an IBinder instance (called service). Call YourInterfaceName.Stub.asInterface((IBinder)service) to cast the returned parameter to YourInterface type.</w:t>
            </w:r>
          </w:p>
          <w:p w14:paraId="68BF202B" w14:textId="77777777" w:rsidR="00E521FD" w:rsidRPr="00412293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07420ADC" w14:textId="77777777" w:rsidR="00E521FD" w:rsidRDefault="00E521FD" w:rsidP="00E521FD">
            <w:pPr>
              <w:spacing w:after="0" w:line="240" w:lineRule="auto"/>
              <w:ind w:left="360"/>
              <w:rPr>
                <w:i/>
                <w:sz w:val="16"/>
                <w:szCs w:val="16"/>
              </w:rPr>
            </w:pPr>
            <w:r w:rsidRPr="001B5409">
              <w:rPr>
                <w:szCs w:val="20"/>
              </w:rPr>
              <w:tab/>
            </w:r>
            <w:r w:rsidRPr="001B5409">
              <w:rPr>
                <w:szCs w:val="20"/>
              </w:rPr>
              <w:tab/>
            </w:r>
            <w:r w:rsidRPr="001B5409">
              <w:rPr>
                <w:szCs w:val="20"/>
              </w:rPr>
              <w:tab/>
            </w:r>
            <w:r w:rsidRPr="001B5409">
              <w:rPr>
                <w:i/>
                <w:sz w:val="16"/>
                <w:szCs w:val="16"/>
              </w:rPr>
              <w:t xml:space="preserve"> mService = NervousnetRemote.Stub.asInterface(service);</w:t>
            </w:r>
          </w:p>
          <w:p w14:paraId="0BA7495B" w14:textId="77777777" w:rsidR="00E521FD" w:rsidRPr="001B5409" w:rsidRDefault="00E521FD" w:rsidP="00E521FD">
            <w:pPr>
              <w:spacing w:after="0" w:line="240" w:lineRule="auto"/>
              <w:ind w:left="1080"/>
              <w:rPr>
                <w:szCs w:val="20"/>
              </w:rPr>
            </w:pPr>
          </w:p>
          <w:p w14:paraId="2BB5DAB6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1B5409">
              <w:rPr>
                <w:szCs w:val="20"/>
              </w:rPr>
              <w:t>Call the methods that you defined on your interface. You should always trap DeadObjectException exceptions, which are thrown when the connection has broken; this will be the only exception thrown by remote methods.</w:t>
            </w:r>
          </w:p>
          <w:p w14:paraId="7A9449DC" w14:textId="77777777" w:rsidR="00E521FD" w:rsidRPr="00FF48B0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25E283A5" w14:textId="77777777" w:rsidR="00E521FD" w:rsidRDefault="00E521FD" w:rsidP="00E521FD">
            <w:pPr>
              <w:spacing w:after="0" w:line="240" w:lineRule="auto"/>
              <w:ind w:left="360"/>
              <w:jc w:val="center"/>
              <w:rPr>
                <w:i/>
                <w:sz w:val="16"/>
                <w:szCs w:val="16"/>
              </w:rPr>
            </w:pPr>
            <w:r w:rsidRPr="00FF48B0">
              <w:rPr>
                <w:i/>
                <w:sz w:val="16"/>
                <w:szCs w:val="16"/>
              </w:rPr>
              <w:t>LightReading lReading = mService.getLightReading();</w:t>
            </w:r>
          </w:p>
          <w:p w14:paraId="217F3AE0" w14:textId="77777777" w:rsidR="00436CB1" w:rsidRDefault="00436CB1" w:rsidP="00E521FD">
            <w:pPr>
              <w:spacing w:after="0" w:line="240" w:lineRule="auto"/>
              <w:ind w:left="360"/>
              <w:jc w:val="center"/>
              <w:rPr>
                <w:i/>
                <w:sz w:val="16"/>
                <w:szCs w:val="16"/>
              </w:rPr>
            </w:pPr>
          </w:p>
          <w:p w14:paraId="56D18DFC" w14:textId="25D2C293" w:rsidR="00A67DF1" w:rsidRPr="00A67DF1" w:rsidRDefault="00A67DF1" w:rsidP="00A67DF1">
            <w:pPr>
              <w:spacing w:after="0" w:line="240" w:lineRule="auto"/>
              <w:ind w:left="10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JavaDoc for a complete list of APIs.</w:t>
            </w:r>
            <w:r w:rsidR="00436CB1">
              <w:rPr>
                <w:sz w:val="16"/>
                <w:szCs w:val="16"/>
              </w:rPr>
              <w:t>. NervousnetRemote interface are current supported functions.</w:t>
            </w:r>
          </w:p>
          <w:p w14:paraId="7DE11B31" w14:textId="77777777" w:rsidR="00E521FD" w:rsidRPr="00DB3114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3FDD273A" w14:textId="77777777" w:rsidR="00E521FD" w:rsidRDefault="00E521FD" w:rsidP="00E521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080"/>
              <w:rPr>
                <w:szCs w:val="20"/>
              </w:rPr>
            </w:pPr>
            <w:r w:rsidRPr="00DB3114">
              <w:rPr>
                <w:szCs w:val="20"/>
              </w:rPr>
              <w:t>To disconnect, call Context.unbindService() with the instance of your interface.</w:t>
            </w:r>
          </w:p>
          <w:p w14:paraId="2236C2CD" w14:textId="77777777" w:rsidR="00E521FD" w:rsidRPr="00FF48B0" w:rsidRDefault="00E521FD" w:rsidP="00E521FD">
            <w:pPr>
              <w:spacing w:after="0" w:line="240" w:lineRule="auto"/>
              <w:ind w:left="360"/>
              <w:rPr>
                <w:szCs w:val="20"/>
              </w:rPr>
            </w:pPr>
          </w:p>
          <w:p w14:paraId="743C8B02" w14:textId="2E5BAC0E" w:rsidR="00E521FD" w:rsidRPr="00230814" w:rsidRDefault="00E521FD" w:rsidP="0023081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FF48B0">
              <w:rPr>
                <w:i/>
                <w:sz w:val="16"/>
                <w:szCs w:val="16"/>
              </w:rPr>
              <w:t>unbindService(mServiceConnection);</w:t>
            </w:r>
            <w:bookmarkEnd w:id="0"/>
          </w:p>
        </w:tc>
      </w:tr>
      <w:tr w:rsidR="005808C9" w14:paraId="7BD07BAA" w14:textId="77777777" w:rsidTr="00E521FD">
        <w:trPr>
          <w:trHeight w:val="2245"/>
        </w:trPr>
        <w:tc>
          <w:tcPr>
            <w:tcW w:w="5000" w:type="pct"/>
          </w:tcPr>
          <w:p w14:paraId="71022EF6" w14:textId="77777777" w:rsidR="005808C9" w:rsidRPr="00FF59E0" w:rsidRDefault="005808C9" w:rsidP="009627B1">
            <w:pPr>
              <w:pStyle w:val="Heading1"/>
              <w:spacing w:before="120" w:line="240" w:lineRule="auto"/>
              <w:rPr>
                <w:b/>
              </w:rPr>
            </w:pPr>
          </w:p>
        </w:tc>
      </w:tr>
    </w:tbl>
    <w:p w14:paraId="24934041" w14:textId="589B3583" w:rsidR="0055491E" w:rsidRPr="0055491E" w:rsidRDefault="0055491E" w:rsidP="0055491E">
      <w:pPr>
        <w:pStyle w:val="NoSpacing"/>
      </w:pPr>
    </w:p>
    <w:bookmarkEnd w:id="1"/>
    <w:p w14:paraId="17CD260B" w14:textId="38055D5C" w:rsidR="00230814" w:rsidRDefault="00230814" w:rsidP="00230814">
      <w:pPr>
        <w:pStyle w:val="Heading1"/>
        <w:numPr>
          <w:ilvl w:val="0"/>
          <w:numId w:val="9"/>
        </w:numPr>
        <w:rPr>
          <w:b/>
        </w:rPr>
      </w:pPr>
      <w:r>
        <w:rPr>
          <w:b/>
        </w:rPr>
        <w:t>Google Play Store Links:</w:t>
      </w:r>
    </w:p>
    <w:p w14:paraId="4683B3E7" w14:textId="2CDA4620" w:rsidR="00230814" w:rsidRPr="00230814" w:rsidRDefault="00230814" w:rsidP="00230814">
      <w:pPr>
        <w:pStyle w:val="ListParagraph"/>
        <w:numPr>
          <w:ilvl w:val="0"/>
          <w:numId w:val="17"/>
        </w:numPr>
        <w:spacing w:after="120"/>
        <w:rPr>
          <w:b/>
          <w:color w:val="7F7F7F" w:themeColor="text1" w:themeTint="80"/>
          <w:sz w:val="18"/>
          <w:szCs w:val="18"/>
        </w:rPr>
      </w:pPr>
      <w:r>
        <w:t xml:space="preserve">Nervousnet </w:t>
      </w:r>
      <w:r w:rsidR="00AA7419">
        <w:t>Mobile App</w:t>
      </w:r>
    </w:p>
    <w:p w14:paraId="00B047E4" w14:textId="05C2A8DC" w:rsidR="00230814" w:rsidRPr="00230814" w:rsidRDefault="00D70796" w:rsidP="00230814">
      <w:pPr>
        <w:spacing w:after="120"/>
        <w:ind w:left="1080"/>
        <w:rPr>
          <w:b/>
          <w:color w:val="7F7F7F" w:themeColor="text1" w:themeTint="80"/>
          <w:sz w:val="18"/>
          <w:szCs w:val="18"/>
        </w:rPr>
      </w:pPr>
      <w:hyperlink r:id="rId17" w:history="1">
        <w:r w:rsidR="00230814" w:rsidRPr="00230814">
          <w:rPr>
            <w:rStyle w:val="Hyperlink"/>
            <w:b/>
            <w:sz w:val="18"/>
            <w:szCs w:val="18"/>
          </w:rPr>
          <w:t>https://play.google.com/store/apps/details?id=ch.ethz.coss.nervousnet.hub</w:t>
        </w:r>
      </w:hyperlink>
    </w:p>
    <w:p w14:paraId="00037CE8" w14:textId="35630557" w:rsidR="00230814" w:rsidRDefault="00230814" w:rsidP="00230814">
      <w:pPr>
        <w:pStyle w:val="ListParagraph"/>
        <w:numPr>
          <w:ilvl w:val="0"/>
          <w:numId w:val="17"/>
        </w:numPr>
        <w:rPr>
          <w:b/>
          <w:color w:val="7F7F7F" w:themeColor="text1" w:themeTint="80"/>
          <w:sz w:val="18"/>
          <w:szCs w:val="18"/>
        </w:rPr>
      </w:pPr>
      <w:r w:rsidRPr="008F68BE">
        <w:rPr>
          <w:b/>
          <w:color w:val="7F7F7F" w:themeColor="text1" w:themeTint="80"/>
          <w:sz w:val="18"/>
          <w:szCs w:val="18"/>
        </w:rPr>
        <w:t>Nervousnet</w:t>
      </w:r>
      <w:r>
        <w:rPr>
          <w:b/>
          <w:color w:val="7F7F7F" w:themeColor="text1" w:themeTint="80"/>
          <w:sz w:val="18"/>
          <w:szCs w:val="18"/>
        </w:rPr>
        <w:t xml:space="preserve"> – Sample </w:t>
      </w:r>
      <w:r w:rsidR="00AA7419">
        <w:rPr>
          <w:b/>
          <w:color w:val="7F7F7F" w:themeColor="text1" w:themeTint="80"/>
          <w:sz w:val="18"/>
          <w:szCs w:val="18"/>
        </w:rPr>
        <w:t>Native Axon</w:t>
      </w:r>
      <w:r>
        <w:rPr>
          <w:b/>
          <w:color w:val="7F7F7F" w:themeColor="text1" w:themeTint="80"/>
          <w:sz w:val="18"/>
          <w:szCs w:val="18"/>
        </w:rPr>
        <w:t xml:space="preserve"> App List</w:t>
      </w:r>
    </w:p>
    <w:p w14:paraId="71364021" w14:textId="0EFADB66" w:rsidR="00230814" w:rsidRPr="00230814" w:rsidRDefault="00230814" w:rsidP="00230814">
      <w:pPr>
        <w:ind w:left="1080"/>
        <w:rPr>
          <w:b/>
          <w:color w:val="7F7F7F" w:themeColor="text1" w:themeTint="80"/>
          <w:sz w:val="18"/>
          <w:szCs w:val="18"/>
        </w:rPr>
      </w:pPr>
      <w:r>
        <w:rPr>
          <w:b/>
          <w:color w:val="7F7F7F" w:themeColor="text1" w:themeTint="80"/>
          <w:sz w:val="18"/>
          <w:szCs w:val="18"/>
        </w:rPr>
        <w:t xml:space="preserve">LightMeter: </w:t>
      </w:r>
      <w:hyperlink r:id="rId18" w:history="1">
        <w:r w:rsidRPr="00230814">
          <w:rPr>
            <w:rStyle w:val="Hyperlink"/>
            <w:b/>
            <w:sz w:val="18"/>
            <w:szCs w:val="18"/>
          </w:rPr>
          <w:t>https://play.google.com/store/apps/details?id=ch.ethz.coss.nervousnet.extensions.lightmeter</w:t>
        </w:r>
      </w:hyperlink>
    </w:p>
    <w:p w14:paraId="0E883955" w14:textId="55859567" w:rsidR="00230814" w:rsidRPr="00230814" w:rsidRDefault="00230814" w:rsidP="00230814">
      <w:pPr>
        <w:ind w:left="720"/>
        <w:rPr>
          <w:b/>
          <w:color w:val="7F7F7F" w:themeColor="text1" w:themeTint="80"/>
          <w:sz w:val="18"/>
          <w:szCs w:val="18"/>
        </w:rPr>
      </w:pPr>
      <w:r>
        <w:t xml:space="preserve">       </w:t>
      </w:r>
      <w:r>
        <w:rPr>
          <w:b/>
          <w:color w:val="7F7F7F" w:themeColor="text1" w:themeTint="80"/>
          <w:sz w:val="18"/>
          <w:szCs w:val="18"/>
        </w:rPr>
        <w:t xml:space="preserve">NoiseMeter: </w:t>
      </w:r>
      <w:hyperlink r:id="rId19" w:history="1">
        <w:r w:rsidR="00745195"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https://play.google.com/store/apps/details?id=ch.ethz.coss.nervousnet.extensions.noisemeter</w:t>
        </w:r>
      </w:hyperlink>
    </w:p>
    <w:p w14:paraId="6C19A3B4" w14:textId="28967C6A" w:rsidR="00416259" w:rsidRDefault="00745195" w:rsidP="00230814">
      <w:pPr>
        <w:ind w:left="720"/>
      </w:pPr>
      <w:r>
        <w:rPr>
          <w:b/>
          <w:color w:val="7F7F7F" w:themeColor="text1" w:themeTint="80"/>
          <w:sz w:val="18"/>
          <w:szCs w:val="18"/>
        </w:rPr>
        <w:t xml:space="preserve">       Accelometer: </w:t>
      </w:r>
      <w:hyperlink r:id="rId20" w:history="1">
        <w:r w:rsidRPr="003F4A97">
          <w:rPr>
            <w:rStyle w:val="Hyperlink"/>
            <w:b/>
            <w:sz w:val="18"/>
            <w:szCs w:val="18"/>
          </w:rPr>
          <w:t>https://play.google.com/store/apps/details?id=ch.ethz.coss.nervousnet.extensions</w:t>
        </w:r>
      </w:hyperlink>
      <w:r w:rsidRPr="00745195">
        <w:rPr>
          <w:b/>
          <w:color w:val="7F7F7F" w:themeColor="text1" w:themeTint="80"/>
          <w:sz w:val="18"/>
          <w:szCs w:val="18"/>
        </w:rPr>
        <w:t>.</w:t>
      </w:r>
      <w:r>
        <w:t xml:space="preserve"> </w:t>
      </w:r>
    </w:p>
    <w:sectPr w:rsidR="00416259" w:rsidSect="001866A0">
      <w:footerReference w:type="default" r:id="rId21"/>
      <w:pgSz w:w="12240" w:h="15840" w:code="1"/>
      <w:pgMar w:top="397" w:right="624" w:bottom="1440" w:left="567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FB14DA" w14:textId="77777777" w:rsidR="00714CAB" w:rsidRDefault="00714CAB">
      <w:pPr>
        <w:spacing w:after="0" w:line="240" w:lineRule="auto"/>
      </w:pPr>
      <w:r>
        <w:separator/>
      </w:r>
    </w:p>
  </w:endnote>
  <w:endnote w:type="continuationSeparator" w:id="0">
    <w:p w14:paraId="77A9C20B" w14:textId="77777777" w:rsidR="00714CAB" w:rsidRDefault="0071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09"/>
      <w:gridCol w:w="236"/>
      <w:gridCol w:w="3820"/>
    </w:tblGrid>
    <w:tr w:rsidR="00714CAB" w14:paraId="72C134B3" w14:textId="77777777" w:rsidTr="00416259">
      <w:tc>
        <w:tcPr>
          <w:tcW w:w="3200" w:type="pct"/>
          <w:shd w:val="clear" w:color="auto" w:fill="330F42" w:themeFill="accent2"/>
        </w:tcPr>
        <w:p w14:paraId="22B65477" w14:textId="77777777" w:rsidR="00714CAB" w:rsidRDefault="00714CAB" w:rsidP="00416259">
          <w:pPr>
            <w:pStyle w:val="NoSpacing"/>
          </w:pPr>
        </w:p>
      </w:tc>
      <w:tc>
        <w:tcPr>
          <w:tcW w:w="104" w:type="pct"/>
        </w:tcPr>
        <w:p w14:paraId="47D32642" w14:textId="77777777" w:rsidR="00714CAB" w:rsidRDefault="00714CAB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0A6F8154" w14:textId="77777777" w:rsidR="00714CAB" w:rsidRDefault="00714CAB" w:rsidP="00416259">
          <w:pPr>
            <w:pStyle w:val="NoSpacing"/>
          </w:pPr>
        </w:p>
      </w:tc>
    </w:tr>
    <w:tr w:rsidR="00714CAB" w14:paraId="60B8946D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1755202685"/>
            <w:placeholder>
              <w:docPart w:val="B09227E18341C1419BDBBB8E090139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790FB847" w14:textId="18BBD31D" w:rsidR="00714CAB" w:rsidRPr="0055491E" w:rsidRDefault="00714CAB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How-To build an Android Native Axon App</w:t>
              </w:r>
            </w:p>
          </w:sdtContent>
        </w:sdt>
      </w:tc>
      <w:tc>
        <w:tcPr>
          <w:tcW w:w="104" w:type="pct"/>
          <w:vAlign w:val="bottom"/>
        </w:tcPr>
        <w:p w14:paraId="6B1D625E" w14:textId="77777777" w:rsidR="00714CAB" w:rsidRDefault="00714CAB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6153A39C" w14:textId="77777777" w:rsidR="00714CAB" w:rsidRDefault="00714CAB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70796">
            <w:rPr>
              <w:noProof/>
            </w:rPr>
            <w:t>1</w:t>
          </w:r>
          <w:r>
            <w:fldChar w:fldCharType="end"/>
          </w:r>
        </w:p>
      </w:tc>
    </w:tr>
  </w:tbl>
  <w:p w14:paraId="242303FF" w14:textId="77777777" w:rsidR="00714CAB" w:rsidRDefault="00714CAB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A0F1A" w14:textId="77777777" w:rsidR="00714CAB" w:rsidRDefault="00714CAB">
      <w:pPr>
        <w:spacing w:after="0" w:line="240" w:lineRule="auto"/>
      </w:pPr>
      <w:r>
        <w:separator/>
      </w:r>
    </w:p>
  </w:footnote>
  <w:footnote w:type="continuationSeparator" w:id="0">
    <w:p w14:paraId="4BCA0717" w14:textId="77777777" w:rsidR="00714CAB" w:rsidRDefault="0071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0F42" w:themeColor="accent2"/>
      </w:rPr>
    </w:lvl>
  </w:abstractNum>
  <w:abstractNum w:abstractNumId="3">
    <w:nsid w:val="205504D5"/>
    <w:multiLevelType w:val="hybridMultilevel"/>
    <w:tmpl w:val="10D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A19F9"/>
    <w:multiLevelType w:val="hybridMultilevel"/>
    <w:tmpl w:val="3846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726D12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12ADD"/>
    <w:multiLevelType w:val="hybridMultilevel"/>
    <w:tmpl w:val="3E1040A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990DC1"/>
    <w:multiLevelType w:val="hybridMultilevel"/>
    <w:tmpl w:val="74A0B2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DA393E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FB109F"/>
    <w:multiLevelType w:val="hybridMultilevel"/>
    <w:tmpl w:val="FE165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F03398"/>
    <w:multiLevelType w:val="hybridMultilevel"/>
    <w:tmpl w:val="E7D8E9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A233D"/>
    <w:multiLevelType w:val="hybridMultilevel"/>
    <w:tmpl w:val="048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412E0"/>
    <w:multiLevelType w:val="hybridMultilevel"/>
    <w:tmpl w:val="495CE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  <w:num w:numId="14">
    <w:abstractNumId w:val="9"/>
  </w:num>
  <w:num w:numId="15">
    <w:abstractNumId w:val="5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38"/>
    <w:rsid w:val="00042409"/>
    <w:rsid w:val="00062EFE"/>
    <w:rsid w:val="00074DBE"/>
    <w:rsid w:val="000834FA"/>
    <w:rsid w:val="00090A1F"/>
    <w:rsid w:val="00095868"/>
    <w:rsid w:val="000B1602"/>
    <w:rsid w:val="000F7D01"/>
    <w:rsid w:val="0010338F"/>
    <w:rsid w:val="00116BD9"/>
    <w:rsid w:val="00141FF3"/>
    <w:rsid w:val="00152DB3"/>
    <w:rsid w:val="0015539E"/>
    <w:rsid w:val="00161CD0"/>
    <w:rsid w:val="00162B99"/>
    <w:rsid w:val="00165340"/>
    <w:rsid w:val="001866A0"/>
    <w:rsid w:val="00194F1D"/>
    <w:rsid w:val="00197CF8"/>
    <w:rsid w:val="001B0AD3"/>
    <w:rsid w:val="001B5409"/>
    <w:rsid w:val="001C125D"/>
    <w:rsid w:val="002279C8"/>
    <w:rsid w:val="00230814"/>
    <w:rsid w:val="00242EF1"/>
    <w:rsid w:val="00247EF5"/>
    <w:rsid w:val="002510A9"/>
    <w:rsid w:val="0026113B"/>
    <w:rsid w:val="002670B2"/>
    <w:rsid w:val="00300B48"/>
    <w:rsid w:val="00337B38"/>
    <w:rsid w:val="0039086A"/>
    <w:rsid w:val="003A7ED3"/>
    <w:rsid w:val="003D5CA2"/>
    <w:rsid w:val="0040698A"/>
    <w:rsid w:val="00412293"/>
    <w:rsid w:val="00416259"/>
    <w:rsid w:val="00432256"/>
    <w:rsid w:val="004341EF"/>
    <w:rsid w:val="00436CB1"/>
    <w:rsid w:val="004557C5"/>
    <w:rsid w:val="00483BE2"/>
    <w:rsid w:val="004C2A1B"/>
    <w:rsid w:val="004C580D"/>
    <w:rsid w:val="004F6F8B"/>
    <w:rsid w:val="00520923"/>
    <w:rsid w:val="005546B0"/>
    <w:rsid w:val="005546C4"/>
    <w:rsid w:val="0055491E"/>
    <w:rsid w:val="00565726"/>
    <w:rsid w:val="005808C9"/>
    <w:rsid w:val="005964DF"/>
    <w:rsid w:val="005A1747"/>
    <w:rsid w:val="005B1D3F"/>
    <w:rsid w:val="005D2A22"/>
    <w:rsid w:val="005F49C5"/>
    <w:rsid w:val="006103BD"/>
    <w:rsid w:val="00635DD0"/>
    <w:rsid w:val="00640151"/>
    <w:rsid w:val="00646053"/>
    <w:rsid w:val="006B4FB6"/>
    <w:rsid w:val="006C178D"/>
    <w:rsid w:val="006E12E1"/>
    <w:rsid w:val="006E6724"/>
    <w:rsid w:val="006F1EB4"/>
    <w:rsid w:val="006F4FDD"/>
    <w:rsid w:val="00714CAB"/>
    <w:rsid w:val="007163FE"/>
    <w:rsid w:val="0072397C"/>
    <w:rsid w:val="007262A3"/>
    <w:rsid w:val="0074160E"/>
    <w:rsid w:val="00745195"/>
    <w:rsid w:val="0074766E"/>
    <w:rsid w:val="007522BF"/>
    <w:rsid w:val="007840A6"/>
    <w:rsid w:val="007955B1"/>
    <w:rsid w:val="007D172C"/>
    <w:rsid w:val="007F0AC0"/>
    <w:rsid w:val="00800D10"/>
    <w:rsid w:val="008062F4"/>
    <w:rsid w:val="0080734B"/>
    <w:rsid w:val="00835ED6"/>
    <w:rsid w:val="00847BE0"/>
    <w:rsid w:val="008641CD"/>
    <w:rsid w:val="008826FB"/>
    <w:rsid w:val="00887940"/>
    <w:rsid w:val="008A55AD"/>
    <w:rsid w:val="008C1F1B"/>
    <w:rsid w:val="008C2A28"/>
    <w:rsid w:val="008C2DAE"/>
    <w:rsid w:val="008C4950"/>
    <w:rsid w:val="008C5277"/>
    <w:rsid w:val="008E2DF4"/>
    <w:rsid w:val="008F68BE"/>
    <w:rsid w:val="00935BA7"/>
    <w:rsid w:val="0094243D"/>
    <w:rsid w:val="00946E82"/>
    <w:rsid w:val="009627B1"/>
    <w:rsid w:val="0097132D"/>
    <w:rsid w:val="009763B8"/>
    <w:rsid w:val="009814FB"/>
    <w:rsid w:val="009F709B"/>
    <w:rsid w:val="00A21A94"/>
    <w:rsid w:val="00A31F9F"/>
    <w:rsid w:val="00A32361"/>
    <w:rsid w:val="00A67DF1"/>
    <w:rsid w:val="00A70E78"/>
    <w:rsid w:val="00A863AD"/>
    <w:rsid w:val="00A87200"/>
    <w:rsid w:val="00A94C60"/>
    <w:rsid w:val="00AA0BFD"/>
    <w:rsid w:val="00AA7419"/>
    <w:rsid w:val="00AC72A8"/>
    <w:rsid w:val="00B13659"/>
    <w:rsid w:val="00B21391"/>
    <w:rsid w:val="00B241F6"/>
    <w:rsid w:val="00B52FFB"/>
    <w:rsid w:val="00B5728D"/>
    <w:rsid w:val="00BA7D54"/>
    <w:rsid w:val="00BC437A"/>
    <w:rsid w:val="00BD05C3"/>
    <w:rsid w:val="00BE02CE"/>
    <w:rsid w:val="00BE79EF"/>
    <w:rsid w:val="00BF6484"/>
    <w:rsid w:val="00BF7F0A"/>
    <w:rsid w:val="00C27E74"/>
    <w:rsid w:val="00C35CE3"/>
    <w:rsid w:val="00C36575"/>
    <w:rsid w:val="00C508D8"/>
    <w:rsid w:val="00C5495D"/>
    <w:rsid w:val="00C76122"/>
    <w:rsid w:val="00C76E60"/>
    <w:rsid w:val="00CB7FAF"/>
    <w:rsid w:val="00CC1E96"/>
    <w:rsid w:val="00CE79BE"/>
    <w:rsid w:val="00CF2E83"/>
    <w:rsid w:val="00CF5314"/>
    <w:rsid w:val="00D11C1E"/>
    <w:rsid w:val="00D2129B"/>
    <w:rsid w:val="00D271C9"/>
    <w:rsid w:val="00D36CD1"/>
    <w:rsid w:val="00D40758"/>
    <w:rsid w:val="00D407E0"/>
    <w:rsid w:val="00D43320"/>
    <w:rsid w:val="00D64711"/>
    <w:rsid w:val="00D70796"/>
    <w:rsid w:val="00D77DCD"/>
    <w:rsid w:val="00DB3114"/>
    <w:rsid w:val="00E16924"/>
    <w:rsid w:val="00E50BB9"/>
    <w:rsid w:val="00E521FD"/>
    <w:rsid w:val="00E84E02"/>
    <w:rsid w:val="00E857AC"/>
    <w:rsid w:val="00EC3324"/>
    <w:rsid w:val="00EC57D1"/>
    <w:rsid w:val="00EE1985"/>
    <w:rsid w:val="00F02168"/>
    <w:rsid w:val="00F17E27"/>
    <w:rsid w:val="00F445ED"/>
    <w:rsid w:val="00F61427"/>
    <w:rsid w:val="00F73F39"/>
    <w:rsid w:val="00F74B30"/>
    <w:rsid w:val="00F92000"/>
    <w:rsid w:val="00FB097F"/>
    <w:rsid w:val="00FE4F0C"/>
    <w:rsid w:val="00FF25D9"/>
    <w:rsid w:val="00FF48B0"/>
    <w:rsid w:val="00FF59E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AEC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330F4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63366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30F4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330F4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663366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321932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330F4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330F4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330F4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330F4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A3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4FA"/>
    <w:rPr>
      <w:color w:val="BC5FB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BD9"/>
    <w:rPr>
      <w:color w:val="9775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android.com/guide/components/aidl.html" TargetMode="External"/><Relationship Id="rId20" Type="http://schemas.openxmlformats.org/officeDocument/2006/relationships/hyperlink" Target="https://play.google.com/store/apps/details?id=ch.ethz.coss.nervousnet.extensions" TargetMode="Externa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hyperlink" Target="https://developer.android.com/guide/components/aidl.html" TargetMode="External"/><Relationship Id="rId11" Type="http://schemas.openxmlformats.org/officeDocument/2006/relationships/hyperlink" Target="https://github.com/nervousnet/nervousnet-android/tree/master/Documents/Technical/Android/APIs" TargetMode="External"/><Relationship Id="rId12" Type="http://schemas.openxmlformats.org/officeDocument/2006/relationships/hyperlink" Target="https://github.com/nervousnet/nervousnet-android" TargetMode="External"/><Relationship Id="rId13" Type="http://schemas.openxmlformats.org/officeDocument/2006/relationships/hyperlink" Target="https://github.com/nervousnet/nervousnet-android/tree/master/MobileClients/Android/nervousnetLIB" TargetMode="External"/><Relationship Id="rId14" Type="http://schemas.openxmlformats.org/officeDocument/2006/relationships/hyperlink" Target="https://github.com/nervousnet/nervousnet-android/tree/master/MobileClients/Android/SampleExtensions/Lightmeter" TargetMode="External"/><Relationship Id="rId15" Type="http://schemas.openxmlformats.org/officeDocument/2006/relationships/hyperlink" Target="https://github.com/nervousnet/nervousnet-android/tree/master/MobileClients/Android/SampleExtensions/Accelerometer" TargetMode="External"/><Relationship Id="rId16" Type="http://schemas.openxmlformats.org/officeDocument/2006/relationships/hyperlink" Target="https://github.com/nervousnet/nervousnet-android/tree/master/MobileClients/Android/SampleExtensions/Noisemeter" TargetMode="External"/><Relationship Id="rId17" Type="http://schemas.openxmlformats.org/officeDocument/2006/relationships/hyperlink" Target="https://play.google.com/store/apps/details?id=ch.ethz.coss.nervousnet.hub" TargetMode="External"/><Relationship Id="rId18" Type="http://schemas.openxmlformats.org/officeDocument/2006/relationships/hyperlink" Target="https://play.google.com/store/apps/details?id=ch.ethz.coss.nervousnet.extensions.lightmeter" TargetMode="External"/><Relationship Id="rId19" Type="http://schemas.openxmlformats.org/officeDocument/2006/relationships/hyperlink" Target="https://play.google.com/store/apps/details?id=ch.ethz.coss.nervousnet.extensions.noisemet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guide/components/servi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oss-m03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9227E18341C1419BDBBB8E09013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B133-58F4-A14D-A96C-45389742203D}"/>
      </w:docPartPr>
      <w:docPartBody>
        <w:p w:rsidR="002514FE" w:rsidRDefault="002514FE">
          <w:pPr>
            <w:pStyle w:val="B09227E18341C1419BDBBB8E0901397B"/>
          </w:pPr>
          <w:r w:rsidRPr="0081155A">
            <w:t>Course Name</w:t>
          </w:r>
        </w:p>
      </w:docPartBody>
    </w:docPart>
    <w:docPart>
      <w:docPartPr>
        <w:name w:val="C5EAD9424D4E3746BD6FCDFC1BA33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347A0-0560-9F45-8223-CB26620AC308}"/>
      </w:docPartPr>
      <w:docPartBody>
        <w:p w:rsidR="002514FE" w:rsidRDefault="002514FE" w:rsidP="002514FE">
          <w:pPr>
            <w:pStyle w:val="C5EAD9424D4E3746BD6FCDFC1BA330D5"/>
          </w:pPr>
          <w:r>
            <w:t>CS200</w:t>
          </w:r>
        </w:p>
      </w:docPartBody>
    </w:docPart>
    <w:docPart>
      <w:docPartPr>
        <w:name w:val="445B4BCFD391584998D9DE42BFAE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E07DD-9161-6D46-A809-4950313E7E3A}"/>
      </w:docPartPr>
      <w:docPartBody>
        <w:p w:rsidR="002514FE" w:rsidRDefault="002514FE" w:rsidP="002514FE">
          <w:pPr>
            <w:pStyle w:val="445B4BCFD391584998D9DE42BFAE0C76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4FE"/>
    <w:rsid w:val="00044811"/>
    <w:rsid w:val="002514FE"/>
    <w:rsid w:val="00BC726A"/>
    <w:rsid w:val="00D2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34F7EDF2019419AB089F17D306A63">
    <w:name w:val="1F334F7EDF2019419AB089F17D306A63"/>
  </w:style>
  <w:style w:type="paragraph" w:customStyle="1" w:styleId="30776461C8517B4E8EA9A5C2B9E5CA14">
    <w:name w:val="30776461C8517B4E8EA9A5C2B9E5CA14"/>
  </w:style>
  <w:style w:type="paragraph" w:customStyle="1" w:styleId="BD3A95142BE204449CBCA4A9F663DA82">
    <w:name w:val="BD3A95142BE204449CBCA4A9F663DA82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B7F342CB5C937046890B00BB0A98BD26">
    <w:name w:val="B7F342CB5C937046890B00BB0A98BD26"/>
  </w:style>
  <w:style w:type="paragraph" w:styleId="ListNumber">
    <w:name w:val="List Number"/>
    <w:basedOn w:val="Normal"/>
    <w:uiPriority w:val="1"/>
    <w:qFormat/>
    <w:rsid w:val="002514FE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0A5B19F1F9239E4BA7531F2BE4162BD2">
    <w:name w:val="0A5B19F1F9239E4BA7531F2BE4162BD2"/>
  </w:style>
  <w:style w:type="paragraph" w:customStyle="1" w:styleId="2E6E638F4C74E24791E7D076CB7BA730">
    <w:name w:val="2E6E638F4C74E24791E7D076CB7BA730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4B28B18912825747A8221F90C6A4F26C">
    <w:name w:val="4B28B18912825747A8221F90C6A4F26C"/>
  </w:style>
  <w:style w:type="paragraph" w:customStyle="1" w:styleId="14B8DC30B5675348AA603B4185E5D9CC">
    <w:name w:val="14B8DC30B5675348AA603B4185E5D9CC"/>
  </w:style>
  <w:style w:type="paragraph" w:customStyle="1" w:styleId="A2CE6256E2D733479AC31CD012F03A5F">
    <w:name w:val="A2CE6256E2D733479AC31CD012F03A5F"/>
  </w:style>
  <w:style w:type="paragraph" w:customStyle="1" w:styleId="FB3C7CB0C4BD1C489B7CAE25A3D1553B">
    <w:name w:val="FB3C7CB0C4BD1C489B7CAE25A3D1553B"/>
  </w:style>
  <w:style w:type="paragraph" w:customStyle="1" w:styleId="B09227E18341C1419BDBBB8E0901397B">
    <w:name w:val="B09227E18341C1419BDBBB8E0901397B"/>
  </w:style>
  <w:style w:type="paragraph" w:customStyle="1" w:styleId="D87BD6485561054EAACEE87824D0D813">
    <w:name w:val="D87BD6485561054EAACEE87824D0D813"/>
    <w:rsid w:val="002514FE"/>
  </w:style>
  <w:style w:type="paragraph" w:customStyle="1" w:styleId="89FEAA202320204E8D46665904653275">
    <w:name w:val="89FEAA202320204E8D46665904653275"/>
    <w:rsid w:val="002514FE"/>
  </w:style>
  <w:style w:type="paragraph" w:customStyle="1" w:styleId="C5EAD9424D4E3746BD6FCDFC1BA330D5">
    <w:name w:val="C5EAD9424D4E3746BD6FCDFC1BA330D5"/>
    <w:rsid w:val="002514FE"/>
  </w:style>
  <w:style w:type="paragraph" w:customStyle="1" w:styleId="445B4BCFD391584998D9DE42BFAE0C76">
    <w:name w:val="445B4BCFD391584998D9DE42BFAE0C76"/>
    <w:rsid w:val="002514FE"/>
  </w:style>
  <w:style w:type="paragraph" w:customStyle="1" w:styleId="C795AAF6DF6FE74C9072A48ECF06AF83">
    <w:name w:val="C795AAF6DF6FE74C9072A48ECF06AF83"/>
    <w:rsid w:val="002514FE"/>
  </w:style>
  <w:style w:type="paragraph" w:customStyle="1" w:styleId="AE846AFE75DBAA41B45A3681267F15BE">
    <w:name w:val="AE846AFE75DBAA41B45A3681267F15BE"/>
    <w:rsid w:val="002514FE"/>
  </w:style>
  <w:style w:type="paragraph" w:customStyle="1" w:styleId="A71A3C3A3814D543BBF6408D43612C19">
    <w:name w:val="A71A3C3A3814D543BBF6408D43612C19"/>
    <w:rsid w:val="002514FE"/>
  </w:style>
  <w:style w:type="paragraph" w:customStyle="1" w:styleId="C91864A8E9DD73499E233F1D639128D6">
    <w:name w:val="C91864A8E9DD73499E233F1D639128D6"/>
    <w:rsid w:val="002514FE"/>
  </w:style>
  <w:style w:type="paragraph" w:customStyle="1" w:styleId="95AF6FF83D039643B55932C3E0C4805B">
    <w:name w:val="95AF6FF83D039643B55932C3E0C4805B"/>
    <w:rsid w:val="002514FE"/>
  </w:style>
  <w:style w:type="paragraph" w:customStyle="1" w:styleId="7C5E16B29D347B49B1C23B70F782F034">
    <w:name w:val="7C5E16B29D347B49B1C23B70F782F034"/>
    <w:rsid w:val="002514FE"/>
  </w:style>
  <w:style w:type="paragraph" w:customStyle="1" w:styleId="43532429EEB2194E9E6CBA8F59957A81">
    <w:name w:val="43532429EEB2194E9E6CBA8F59957A81"/>
    <w:rsid w:val="002514FE"/>
  </w:style>
  <w:style w:type="paragraph" w:customStyle="1" w:styleId="DA2E96936E157444926F69A2A10D1B81">
    <w:name w:val="DA2E96936E157444926F69A2A10D1B81"/>
    <w:rsid w:val="002514FE"/>
  </w:style>
  <w:style w:type="paragraph" w:customStyle="1" w:styleId="21A275A1126C174CBA4470887BC8F40F">
    <w:name w:val="21A275A1126C174CBA4470887BC8F40F"/>
    <w:rsid w:val="002514FE"/>
  </w:style>
  <w:style w:type="paragraph" w:customStyle="1" w:styleId="691D4BA1C606B149AB1218408E4A1517">
    <w:name w:val="691D4BA1C606B149AB1218408E4A1517"/>
    <w:rsid w:val="002514FE"/>
  </w:style>
  <w:style w:type="paragraph" w:customStyle="1" w:styleId="6C18FB388CEBE34B90F51C24F8D57AF3">
    <w:name w:val="6C18FB388CEBE34B90F51C24F8D57AF3"/>
    <w:rsid w:val="002514FE"/>
  </w:style>
  <w:style w:type="paragraph" w:customStyle="1" w:styleId="EF47AA4F6745D04D8415A0AE05FE0DCE">
    <w:name w:val="EF47AA4F6745D04D8415A0AE05FE0DCE"/>
    <w:rsid w:val="002514FE"/>
  </w:style>
  <w:style w:type="paragraph" w:customStyle="1" w:styleId="915F2B11FE42A14098260E5816D21E68">
    <w:name w:val="915F2B11FE42A14098260E5816D21E68"/>
    <w:rsid w:val="002514FE"/>
  </w:style>
  <w:style w:type="paragraph" w:customStyle="1" w:styleId="5853B768E1B8E146AC88E35ED67860C6">
    <w:name w:val="5853B768E1B8E146AC88E35ED67860C6"/>
    <w:rsid w:val="002514FE"/>
  </w:style>
  <w:style w:type="paragraph" w:customStyle="1" w:styleId="F46FC1CB428B0444BD9322CCC6D808C3">
    <w:name w:val="F46FC1CB428B0444BD9322CCC6D808C3"/>
    <w:rsid w:val="002514FE"/>
  </w:style>
  <w:style w:type="paragraph" w:customStyle="1" w:styleId="F6B929237397ED45906F24E154868775">
    <w:name w:val="F6B929237397ED45906F24E154868775"/>
    <w:rsid w:val="002514FE"/>
  </w:style>
  <w:style w:type="paragraph" w:customStyle="1" w:styleId="C82CC12D49BC7D4C9767AC62BD22CC01">
    <w:name w:val="C82CC12D49BC7D4C9767AC62BD22CC01"/>
    <w:rsid w:val="002514FE"/>
  </w:style>
  <w:style w:type="paragraph" w:customStyle="1" w:styleId="074304B58D89FB4A968634F904BC1F9E">
    <w:name w:val="074304B58D89FB4A968634F904BC1F9E"/>
    <w:rsid w:val="002514FE"/>
  </w:style>
  <w:style w:type="paragraph" w:customStyle="1" w:styleId="DCE4129BB6FB374DBEC745427E61310F">
    <w:name w:val="DCE4129BB6FB374DBEC745427E61310F"/>
    <w:rsid w:val="00044811"/>
  </w:style>
  <w:style w:type="paragraph" w:customStyle="1" w:styleId="55394F30135B2F45A6F0FD85A52D1268">
    <w:name w:val="55394F30135B2F45A6F0FD85A52D1268"/>
    <w:rsid w:val="00044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7</TotalTime>
  <Pages>3</Pages>
  <Words>636</Words>
  <Characters>4541</Characters>
  <Application>Microsoft Macintosh Word</Application>
  <DocSecurity>0</DocSecurity>
  <Lines>113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Nervousnet Mobile API’s</dc:title>
  <dc:subject>How-To build an Android Native Axon App</dc:subject>
  <dc:creator>Prasad Pulikal</dc:creator>
  <cp:keywords/>
  <dc:description/>
  <cp:lastModifiedBy>Prasad Pulikal</cp:lastModifiedBy>
  <cp:revision>3</cp:revision>
  <cp:lastPrinted>2016-04-20T10:37:00Z</cp:lastPrinted>
  <dcterms:created xsi:type="dcterms:W3CDTF">2016-04-20T10:37:00Z</dcterms:created>
  <dcterms:modified xsi:type="dcterms:W3CDTF">2016-04-20T10:45:00Z</dcterms:modified>
  <cp:category/>
</cp:coreProperties>
</file>